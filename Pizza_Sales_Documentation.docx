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DE668" w14:textId="77777777" w:rsidR="00541BD7" w:rsidRDefault="00000000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Pizza Sales SQL Queries</w:t>
      </w:r>
    </w:p>
    <w:p w14:paraId="244CE618" w14:textId="77777777" w:rsidR="00541BD7" w:rsidRDefault="00000000">
      <w:pPr>
        <w:pStyle w:val="ListParagraph"/>
        <w:numPr>
          <w:ilvl w:val="0"/>
          <w:numId w:val="1"/>
        </w:numPr>
        <w:ind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9397F" wp14:editId="6A8F606D">
                <wp:simplePos x="0" y="0"/>
                <wp:positionH relativeFrom="column">
                  <wp:posOffset>-139702</wp:posOffset>
                </wp:positionH>
                <wp:positionV relativeFrom="paragraph">
                  <wp:posOffset>274950</wp:posOffset>
                </wp:positionV>
                <wp:extent cx="5308604" cy="565154"/>
                <wp:effectExtent l="0" t="0" r="25396" b="25396"/>
                <wp:wrapNone/>
                <wp:docPr id="10745389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4" cy="565154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56F04B99" id="Rectangle 1" o:spid="_x0000_s1026" style="position:absolute;margin-left:-11pt;margin-top:21.65pt;width:418pt;height:4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" filled="f" strokeweight=".35281mm">
                <v:textbox inset="0,0,0,0"/>
              </v:rect>
            </w:pict>
          </mc:Fallback>
        </mc:AlternateContent>
      </w:r>
      <w:r>
        <w:rPr>
          <w:rFonts w:ascii="Times New Roman" w:hAnsi="Times New Roman"/>
          <w:b/>
          <w:bCs/>
          <w:sz w:val="24"/>
          <w:szCs w:val="24"/>
        </w:rPr>
        <w:t xml:space="preserve"> Total pizza Sales and Total Revenue</w:t>
      </w:r>
    </w:p>
    <w:p w14:paraId="3523F70B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>select count(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pizza_id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) as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Total_pizza_Sales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>, sum(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total_price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) as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Total_Revenue</w:t>
      </w:r>
      <w:proofErr w:type="spellEnd"/>
    </w:p>
    <w:p w14:paraId="3FC9300C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from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pizza_sales</w:t>
      </w:r>
      <w:proofErr w:type="spellEnd"/>
    </w:p>
    <w:p w14:paraId="2445080A" w14:textId="77777777" w:rsidR="00541BD7" w:rsidRDefault="00541BD7">
      <w:pPr>
        <w:rPr>
          <w:rFonts w:ascii="Times New Roman" w:hAnsi="Times New Roman"/>
          <w:b/>
          <w:bCs/>
          <w:color w:val="4EA72E"/>
          <w:sz w:val="24"/>
          <w:szCs w:val="24"/>
        </w:rPr>
      </w:pPr>
    </w:p>
    <w:p w14:paraId="07522CA5" w14:textId="77777777" w:rsidR="00541BD7" w:rsidRDefault="00000000">
      <w:r>
        <w:rPr>
          <w:rFonts w:ascii="Times New Roman" w:hAnsi="Times New Roman"/>
          <w:b/>
          <w:bCs/>
          <w:noProof/>
          <w:color w:val="4EA72E"/>
          <w:sz w:val="24"/>
          <w:szCs w:val="24"/>
        </w:rPr>
        <w:drawing>
          <wp:inline distT="0" distB="0" distL="0" distR="0" wp14:anchorId="197324A5" wp14:editId="715188C2">
            <wp:extent cx="4692892" cy="704883"/>
            <wp:effectExtent l="0" t="0" r="0" b="0"/>
            <wp:docPr id="1011006043" name="Picture 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892" cy="7048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6877494" w14:textId="77777777" w:rsidR="00541BD7" w:rsidRDefault="0000000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86ADE" wp14:editId="5828B22B">
                <wp:simplePos x="0" y="0"/>
                <wp:positionH relativeFrom="column">
                  <wp:posOffset>-82552</wp:posOffset>
                </wp:positionH>
                <wp:positionV relativeFrom="paragraph">
                  <wp:posOffset>266703</wp:posOffset>
                </wp:positionV>
                <wp:extent cx="5308604" cy="565154"/>
                <wp:effectExtent l="0" t="0" r="25396" b="25396"/>
                <wp:wrapNone/>
                <wp:docPr id="1560866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4" cy="565154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AD4B9BD" id="Rectangle 1" o:spid="_x0000_s1026" style="position:absolute;margin-left:-6.5pt;margin-top:21pt;width:418pt;height:4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" filled="f" strokeweight=".35281mm">
                <v:textbox inset="0,0,0,0"/>
              </v:rect>
            </w:pict>
          </mc:Fallback>
        </mc:AlternateContent>
      </w:r>
      <w:r>
        <w:rPr>
          <w:rFonts w:ascii="Times New Roman" w:hAnsi="Times New Roman"/>
          <w:b/>
          <w:bCs/>
          <w:sz w:val="24"/>
          <w:szCs w:val="24"/>
        </w:rPr>
        <w:t>Average Order Value</w:t>
      </w:r>
    </w:p>
    <w:p w14:paraId="45904C46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>Select sum(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total_price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>)/</w:t>
      </w:r>
      <w:proofErr w:type="gramStart"/>
      <w:r>
        <w:rPr>
          <w:rFonts w:ascii="Times New Roman" w:hAnsi="Times New Roman"/>
          <w:b/>
          <w:bCs/>
          <w:color w:val="4EA72E"/>
          <w:sz w:val="24"/>
          <w:szCs w:val="24"/>
        </w:rPr>
        <w:t>count(</w:t>
      </w:r>
      <w:proofErr w:type="gram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Distinct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order_id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) as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Average_Order_Value</w:t>
      </w:r>
      <w:proofErr w:type="spellEnd"/>
    </w:p>
    <w:p w14:paraId="4BCAF2AB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from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pizza_sales</w:t>
      </w:r>
      <w:proofErr w:type="spellEnd"/>
    </w:p>
    <w:p w14:paraId="43CC70C6" w14:textId="77777777" w:rsidR="00541BD7" w:rsidRDefault="00541BD7">
      <w:pPr>
        <w:rPr>
          <w:rFonts w:ascii="Times New Roman" w:hAnsi="Times New Roman"/>
          <w:sz w:val="24"/>
          <w:szCs w:val="24"/>
        </w:rPr>
      </w:pPr>
    </w:p>
    <w:p w14:paraId="150F2FED" w14:textId="77777777" w:rsidR="00541BD7" w:rsidRDefault="00000000"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C480E90" wp14:editId="63637637">
            <wp:extent cx="2152762" cy="768388"/>
            <wp:effectExtent l="0" t="0" r="0" b="0"/>
            <wp:docPr id="1610898863" name="Picture 1" descr="A close-up of numb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762" cy="7683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2AE6254" w14:textId="77777777" w:rsidR="00541BD7" w:rsidRDefault="0000000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BAF5E4" wp14:editId="14782AD6">
                <wp:simplePos x="0" y="0"/>
                <wp:positionH relativeFrom="column">
                  <wp:posOffset>-50804</wp:posOffset>
                </wp:positionH>
                <wp:positionV relativeFrom="paragraph">
                  <wp:posOffset>271147</wp:posOffset>
                </wp:positionV>
                <wp:extent cx="5308604" cy="565154"/>
                <wp:effectExtent l="0" t="0" r="25396" b="25396"/>
                <wp:wrapNone/>
                <wp:docPr id="20283392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4" cy="565154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2030A283" id="Rectangle 1" o:spid="_x0000_s1026" style="position:absolute;margin-left:-4pt;margin-top:21.35pt;width:418pt;height:4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" filled="f" strokeweight=".35281mm">
                <v:textbox inset="0,0,0,0"/>
              </v:rect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>Total Pizzas Sold</w:t>
      </w:r>
    </w:p>
    <w:p w14:paraId="76FEF213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Select sum(quantity) as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Total_Pizzas_Sold</w:t>
      </w:r>
      <w:proofErr w:type="spellEnd"/>
    </w:p>
    <w:p w14:paraId="2D99C0A3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from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pizza_sales</w:t>
      </w:r>
      <w:proofErr w:type="spellEnd"/>
    </w:p>
    <w:p w14:paraId="7E7FEFD3" w14:textId="77777777" w:rsidR="00541BD7" w:rsidRDefault="00541BD7">
      <w:pPr>
        <w:rPr>
          <w:rFonts w:ascii="Times New Roman" w:hAnsi="Times New Roman"/>
          <w:b/>
          <w:bCs/>
          <w:color w:val="4EA72E"/>
          <w:sz w:val="24"/>
          <w:szCs w:val="24"/>
        </w:rPr>
      </w:pPr>
    </w:p>
    <w:p w14:paraId="0D205DDA" w14:textId="77777777" w:rsidR="00541BD7" w:rsidRDefault="00000000"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11002B8" wp14:editId="3E4548C7">
            <wp:extent cx="2394072" cy="844594"/>
            <wp:effectExtent l="0" t="0" r="6228" b="0"/>
            <wp:docPr id="1236099291" name="Picture 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4072" cy="84459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DBD32C3" w14:textId="77777777" w:rsidR="00541BD7" w:rsidRDefault="0000000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05BE68" wp14:editId="0E665388">
                <wp:simplePos x="0" y="0"/>
                <wp:positionH relativeFrom="column">
                  <wp:posOffset>-82552</wp:posOffset>
                </wp:positionH>
                <wp:positionV relativeFrom="paragraph">
                  <wp:posOffset>262259</wp:posOffset>
                </wp:positionV>
                <wp:extent cx="5308604" cy="565154"/>
                <wp:effectExtent l="0" t="0" r="25396" b="25396"/>
                <wp:wrapNone/>
                <wp:docPr id="14465128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4" cy="565154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D0AA26A" id="Rectangle 1" o:spid="_x0000_s1026" style="position:absolute;margin-left:-6.5pt;margin-top:20.65pt;width:418pt;height:4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" filled="f" strokeweight=".35281mm">
                <v:textbox inset="0,0,0,0"/>
              </v:rect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>Total Orders</w:t>
      </w:r>
    </w:p>
    <w:p w14:paraId="4E513004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/>
          <w:b/>
          <w:bCs/>
          <w:color w:val="4EA72E"/>
          <w:sz w:val="24"/>
          <w:szCs w:val="24"/>
        </w:rPr>
        <w:t>count(</w:t>
      </w:r>
      <w:proofErr w:type="gram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distinct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order_id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) as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Total_Orders_Placed</w:t>
      </w:r>
      <w:proofErr w:type="spellEnd"/>
    </w:p>
    <w:p w14:paraId="1BABE6BE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from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pizza_sales</w:t>
      </w:r>
      <w:proofErr w:type="spellEnd"/>
    </w:p>
    <w:p w14:paraId="2CBFBFF8" w14:textId="77777777" w:rsidR="00541BD7" w:rsidRDefault="00541BD7">
      <w:pPr>
        <w:rPr>
          <w:rFonts w:ascii="Times New Roman" w:hAnsi="Times New Roman"/>
          <w:b/>
          <w:bCs/>
          <w:color w:val="4EA72E"/>
          <w:sz w:val="24"/>
          <w:szCs w:val="24"/>
        </w:rPr>
      </w:pPr>
    </w:p>
    <w:p w14:paraId="533468BB" w14:textId="77777777" w:rsidR="00541BD7" w:rsidRDefault="00000000"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69F4148" wp14:editId="26982C78">
            <wp:extent cx="2730636" cy="635032"/>
            <wp:effectExtent l="0" t="0" r="0" b="0"/>
            <wp:docPr id="272000796" name="Picture 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0636" cy="6350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CA2AD65" w14:textId="77777777" w:rsidR="00541BD7" w:rsidRDefault="0000000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Average Number of Pizzas sold per order</w:t>
      </w:r>
    </w:p>
    <w:p w14:paraId="27E2BEE7" w14:textId="77777777" w:rsidR="00541BD7" w:rsidRDefault="00000000">
      <w:r>
        <w:rPr>
          <w:rFonts w:ascii="Times New Roman" w:hAnsi="Times New Roman"/>
          <w:b/>
          <w:bCs/>
          <w:noProof/>
          <w:color w:val="4EA72E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EEABBF" wp14:editId="7D3F820B">
                <wp:simplePos x="0" y="0"/>
                <wp:positionH relativeFrom="column">
                  <wp:posOffset>-50804</wp:posOffset>
                </wp:positionH>
                <wp:positionV relativeFrom="paragraph">
                  <wp:posOffset>-63495</wp:posOffset>
                </wp:positionV>
                <wp:extent cx="5340352" cy="781053"/>
                <wp:effectExtent l="0" t="0" r="12698" b="19047"/>
                <wp:wrapNone/>
                <wp:docPr id="8199883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2" cy="781053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D0C30B5" id="Rectangle 1" o:spid="_x0000_s1026" style="position:absolute;margin-left:-4pt;margin-top:-5pt;width:420.5pt;height:6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" filled="f" strokeweight=".35281mm">
                <v:textbox inset="0,0,0,0"/>
              </v:rect>
            </w:pict>
          </mc:Fallback>
        </mc:AlternateContent>
      </w:r>
      <w:r>
        <w:rPr>
          <w:rFonts w:ascii="Times New Roman" w:hAnsi="Times New Roman"/>
          <w:b/>
          <w:bCs/>
          <w:color w:val="4EA72E"/>
          <w:sz w:val="24"/>
          <w:szCs w:val="24"/>
        </w:rPr>
        <w:t>select Cast(sum(quantity)/</w:t>
      </w:r>
      <w:proofErr w:type="gramStart"/>
      <w:r>
        <w:rPr>
          <w:rFonts w:ascii="Times New Roman" w:hAnsi="Times New Roman"/>
          <w:b/>
          <w:bCs/>
          <w:color w:val="4EA72E"/>
          <w:sz w:val="24"/>
          <w:szCs w:val="24"/>
        </w:rPr>
        <w:t>count(</w:t>
      </w:r>
      <w:proofErr w:type="gram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distinct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order_id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) as decimal(10,2))  as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Average_No_Pizza_Per_Order</w:t>
      </w:r>
      <w:proofErr w:type="spellEnd"/>
    </w:p>
    <w:p w14:paraId="40C27B23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from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pizza_sales</w:t>
      </w:r>
      <w:proofErr w:type="spellEnd"/>
    </w:p>
    <w:p w14:paraId="7FFAB1AC" w14:textId="77777777" w:rsidR="00541BD7" w:rsidRDefault="00541BD7">
      <w:pPr>
        <w:rPr>
          <w:rFonts w:ascii="Times New Roman" w:hAnsi="Times New Roman"/>
          <w:sz w:val="24"/>
          <w:szCs w:val="24"/>
        </w:rPr>
      </w:pPr>
    </w:p>
    <w:p w14:paraId="4F7F0A05" w14:textId="77777777" w:rsidR="00541BD7" w:rsidRDefault="00000000"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86CE107" wp14:editId="540174ED">
            <wp:extent cx="2419474" cy="939847"/>
            <wp:effectExtent l="0" t="0" r="0" b="0"/>
            <wp:docPr id="1869617317" name="Picture 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9398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7B04971" w14:textId="77777777" w:rsidR="00541BD7" w:rsidRDefault="00541BD7">
      <w:pPr>
        <w:rPr>
          <w:rFonts w:ascii="Times New Roman" w:hAnsi="Times New Roman"/>
          <w:sz w:val="24"/>
          <w:szCs w:val="24"/>
        </w:rPr>
      </w:pPr>
    </w:p>
    <w:p w14:paraId="20FE55E9" w14:textId="77777777" w:rsidR="00541BD7" w:rsidRDefault="00000000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b/>
          <w:bCs/>
          <w:noProof/>
          <w:color w:val="4EA7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EF8874" wp14:editId="3E52BA9C">
                <wp:simplePos x="0" y="0"/>
                <wp:positionH relativeFrom="column">
                  <wp:posOffset>-50804</wp:posOffset>
                </wp:positionH>
                <wp:positionV relativeFrom="paragraph">
                  <wp:posOffset>310511</wp:posOffset>
                </wp:positionV>
                <wp:extent cx="5340352" cy="781053"/>
                <wp:effectExtent l="0" t="0" r="12698" b="19047"/>
                <wp:wrapNone/>
                <wp:docPr id="15296597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2" cy="781053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3BD22BA8" id="Rectangle 1" o:spid="_x0000_s1026" style="position:absolute;margin-left:-4pt;margin-top:24.45pt;width:420.5pt;height:6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" filled="f" strokeweight=".35281mm">
                <v:textbox inset="0,0,0,0"/>
              </v:rect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>Daily trend for total orders</w:t>
      </w:r>
    </w:p>
    <w:p w14:paraId="583287A9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DayName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>(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order_</w:t>
      </w:r>
      <w:proofErr w:type="gramStart"/>
      <w:r>
        <w:rPr>
          <w:rFonts w:ascii="Times New Roman" w:hAnsi="Times New Roman"/>
          <w:b/>
          <w:bCs/>
          <w:color w:val="4EA72E"/>
          <w:sz w:val="24"/>
          <w:szCs w:val="24"/>
        </w:rPr>
        <w:t>date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>)  as</w:t>
      </w:r>
      <w:proofErr w:type="gram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Order_Day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, count(Distinct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order_id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) </w:t>
      </w:r>
    </w:p>
    <w:p w14:paraId="258B4B31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from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pizza_sales</w:t>
      </w:r>
      <w:proofErr w:type="spellEnd"/>
    </w:p>
    <w:p w14:paraId="6BD066BF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group by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Order_Day</w:t>
      </w:r>
      <w:proofErr w:type="spellEnd"/>
    </w:p>
    <w:p w14:paraId="3502A652" w14:textId="77777777" w:rsidR="00541BD7" w:rsidRDefault="00541BD7">
      <w:pPr>
        <w:rPr>
          <w:rFonts w:ascii="Times New Roman" w:hAnsi="Times New Roman"/>
          <w:sz w:val="24"/>
          <w:szCs w:val="24"/>
        </w:rPr>
      </w:pPr>
    </w:p>
    <w:p w14:paraId="41B37839" w14:textId="77777777" w:rsidR="00541BD7" w:rsidRDefault="00000000"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6CDBECE" wp14:editId="1E1D86EE">
            <wp:extent cx="2781440" cy="1771741"/>
            <wp:effectExtent l="0" t="0" r="0" b="0"/>
            <wp:docPr id="853068001" name="Picture 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440" cy="17717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D17F3C8" w14:textId="77777777" w:rsidR="00541BD7" w:rsidRDefault="00541BD7">
      <w:pPr>
        <w:rPr>
          <w:rFonts w:ascii="Times New Roman" w:hAnsi="Times New Roman"/>
          <w:sz w:val="24"/>
          <w:szCs w:val="24"/>
        </w:rPr>
      </w:pPr>
    </w:p>
    <w:p w14:paraId="3AF007AA" w14:textId="77777777" w:rsidR="00541BD7" w:rsidRDefault="00000000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b/>
          <w:bCs/>
          <w:noProof/>
          <w:color w:val="4EA7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CE24BC" wp14:editId="18643D0E">
                <wp:simplePos x="0" y="0"/>
                <wp:positionH relativeFrom="column">
                  <wp:posOffset>-50804</wp:posOffset>
                </wp:positionH>
                <wp:positionV relativeFrom="paragraph">
                  <wp:posOffset>311152</wp:posOffset>
                </wp:positionV>
                <wp:extent cx="5460367" cy="1218566"/>
                <wp:effectExtent l="0" t="0" r="26033" b="19684"/>
                <wp:wrapNone/>
                <wp:docPr id="15458046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0367" cy="121856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D20C497" id="Rectangle 1" o:spid="_x0000_s1026" style="position:absolute;margin-left:-4pt;margin-top:24.5pt;width:429.95pt;height:95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" filled="f" strokeweight=".35281mm">
                <v:textbox inset="0,0,0,0"/>
              </v:rect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>Monthly trend for total orders</w:t>
      </w:r>
    </w:p>
    <w:p w14:paraId="2562CD97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monthname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>(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order_date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) as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Month_Name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, </w:t>
      </w:r>
      <w:proofErr w:type="gramStart"/>
      <w:r>
        <w:rPr>
          <w:rFonts w:ascii="Times New Roman" w:hAnsi="Times New Roman"/>
          <w:b/>
          <w:bCs/>
          <w:color w:val="4EA72E"/>
          <w:sz w:val="24"/>
          <w:szCs w:val="24"/>
        </w:rPr>
        <w:t>count(</w:t>
      </w:r>
      <w:proofErr w:type="gram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distinct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order_id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) as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Total_Orders</w:t>
      </w:r>
      <w:proofErr w:type="spellEnd"/>
    </w:p>
    <w:p w14:paraId="5A75E29C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from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pizza_sales</w:t>
      </w:r>
      <w:proofErr w:type="spellEnd"/>
    </w:p>
    <w:p w14:paraId="778362D2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group by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Month_Name</w:t>
      </w:r>
      <w:proofErr w:type="spellEnd"/>
    </w:p>
    <w:p w14:paraId="0672FE90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Order by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Total_Orders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desc</w:t>
      </w:r>
      <w:proofErr w:type="spellEnd"/>
    </w:p>
    <w:p w14:paraId="049C9FED" w14:textId="77777777" w:rsidR="00541BD7" w:rsidRDefault="00000000">
      <w:r>
        <w:rPr>
          <w:rFonts w:ascii="Times New Roman" w:hAnsi="Times New Roman"/>
          <w:b/>
          <w:bCs/>
          <w:noProof/>
          <w:color w:val="4EA72E"/>
          <w:sz w:val="24"/>
          <w:szCs w:val="24"/>
        </w:rPr>
        <w:lastRenderedPageBreak/>
        <w:drawing>
          <wp:inline distT="0" distB="0" distL="0" distR="0" wp14:anchorId="58870632" wp14:editId="4F058A46">
            <wp:extent cx="2248015" cy="2540130"/>
            <wp:effectExtent l="0" t="0" r="0" b="0"/>
            <wp:docPr id="976034286" name="Picture 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015" cy="25401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7AFF0C3" w14:textId="77777777" w:rsidR="00541BD7" w:rsidRDefault="00000000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b/>
          <w:bCs/>
          <w:noProof/>
          <w:color w:val="4EA7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967EAA" wp14:editId="0286146E">
                <wp:simplePos x="0" y="0"/>
                <wp:positionH relativeFrom="column">
                  <wp:posOffset>-89858</wp:posOffset>
                </wp:positionH>
                <wp:positionV relativeFrom="paragraph">
                  <wp:posOffset>291016</wp:posOffset>
                </wp:positionV>
                <wp:extent cx="5787393" cy="1218566"/>
                <wp:effectExtent l="0" t="0" r="22857" b="19684"/>
                <wp:wrapNone/>
                <wp:docPr id="17726189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7393" cy="121856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43755CD0" id="Rectangle 1" o:spid="_x0000_s1026" style="position:absolute;margin-left:-7.1pt;margin-top:22.9pt;width:455.7pt;height:95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" filled="f" strokeweight=".35281mm">
                <v:textbox inset="0,0,0,0"/>
              </v:rect>
            </w:pict>
          </mc:Fallback>
        </mc:AlternateContent>
      </w:r>
      <w:r>
        <w:t>Percentage of Sales by category</w:t>
      </w:r>
    </w:p>
    <w:p w14:paraId="03B41C05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Select 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pizza</w:t>
      </w:r>
      <w:proofErr w:type="gramEnd"/>
      <w:r>
        <w:rPr>
          <w:rFonts w:ascii="Times New Roman" w:hAnsi="Times New Roman"/>
          <w:b/>
          <w:bCs/>
          <w:color w:val="4EA72E"/>
          <w:sz w:val="24"/>
          <w:szCs w:val="24"/>
        </w:rPr>
        <w:t>_category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>, sum(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total_price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>)*100/(select sum(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total_price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) from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pizza_sales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) as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Percentage_of_Sales</w:t>
      </w:r>
      <w:proofErr w:type="spellEnd"/>
    </w:p>
    <w:p w14:paraId="2FA3A19E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from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pizza_sales</w:t>
      </w:r>
      <w:proofErr w:type="spellEnd"/>
    </w:p>
    <w:p w14:paraId="337BEDE9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group by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pizza_category</w:t>
      </w:r>
      <w:proofErr w:type="spellEnd"/>
    </w:p>
    <w:p w14:paraId="3462D05F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order by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Percentage_of_Sales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Desc</w:t>
      </w:r>
      <w:proofErr w:type="spellEnd"/>
    </w:p>
    <w:p w14:paraId="4DE0A65A" w14:textId="77777777" w:rsidR="00541BD7" w:rsidRDefault="00000000">
      <w:r>
        <w:rPr>
          <w:rFonts w:ascii="Times New Roman" w:hAnsi="Times New Roman"/>
          <w:b/>
          <w:bCs/>
          <w:noProof/>
          <w:color w:val="4EA72E"/>
          <w:sz w:val="24"/>
          <w:szCs w:val="24"/>
        </w:rPr>
        <w:drawing>
          <wp:inline distT="0" distB="0" distL="0" distR="0" wp14:anchorId="6CCA7D2D" wp14:editId="2F31108D">
            <wp:extent cx="5188214" cy="1644731"/>
            <wp:effectExtent l="0" t="0" r="0" b="0"/>
            <wp:docPr id="1322052171" name="Picture 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8214" cy="164473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E5A9C5E" w14:textId="77777777" w:rsidR="00541BD7" w:rsidRDefault="00541BD7">
      <w:pPr>
        <w:rPr>
          <w:rFonts w:ascii="Times New Roman" w:hAnsi="Times New Roman"/>
          <w:b/>
          <w:bCs/>
          <w:color w:val="4EA72E"/>
          <w:sz w:val="24"/>
          <w:szCs w:val="24"/>
        </w:rPr>
      </w:pPr>
    </w:p>
    <w:p w14:paraId="352D9B8A" w14:textId="77777777" w:rsidR="00541BD7" w:rsidRDefault="00000000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Percentage of sales by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pizza_size</w:t>
      </w:r>
      <w:proofErr w:type="spellEnd"/>
    </w:p>
    <w:p w14:paraId="31B4CB5C" w14:textId="77777777" w:rsidR="00541BD7" w:rsidRDefault="00000000">
      <w:r>
        <w:rPr>
          <w:rFonts w:ascii="Times New Roman" w:hAnsi="Times New Roman"/>
          <w:b/>
          <w:bCs/>
          <w:noProof/>
          <w:color w:val="4EA7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54BCAE" wp14:editId="35D70F51">
                <wp:simplePos x="0" y="0"/>
                <wp:positionH relativeFrom="column">
                  <wp:posOffset>-58137</wp:posOffset>
                </wp:positionH>
                <wp:positionV relativeFrom="paragraph">
                  <wp:posOffset>28172</wp:posOffset>
                </wp:positionV>
                <wp:extent cx="5855973" cy="1410974"/>
                <wp:effectExtent l="0" t="0" r="11427" b="17776"/>
                <wp:wrapNone/>
                <wp:docPr id="21148757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5973" cy="1410974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22ED3EB" id="Rectangle 1" o:spid="_x0000_s1026" style="position:absolute;margin-left:-4.6pt;margin-top:2.2pt;width:461.1pt;height:111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" filled="f" strokeweight=".35281mm">
                <v:textbox inset="0,0,0,0"/>
              </v:rect>
            </w:pict>
          </mc:Fallback>
        </mc:AlternateContent>
      </w: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pizza_size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>, cast((sum(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total_</w:t>
      </w:r>
      <w:proofErr w:type="gramStart"/>
      <w:r>
        <w:rPr>
          <w:rFonts w:ascii="Times New Roman" w:hAnsi="Times New Roman"/>
          <w:b/>
          <w:bCs/>
          <w:color w:val="4EA72E"/>
          <w:sz w:val="24"/>
          <w:szCs w:val="24"/>
        </w:rPr>
        <w:t>price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>)*</w:t>
      </w:r>
      <w:proofErr w:type="gramEnd"/>
      <w:r>
        <w:rPr>
          <w:rFonts w:ascii="Times New Roman" w:hAnsi="Times New Roman"/>
          <w:b/>
          <w:bCs/>
          <w:color w:val="4EA72E"/>
          <w:sz w:val="24"/>
          <w:szCs w:val="24"/>
        </w:rPr>
        <w:t>100) /(select sum(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total_price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) from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pizza_sales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) as decimal(10,2)) as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Percentage_of_Sales</w:t>
      </w:r>
      <w:proofErr w:type="spellEnd"/>
    </w:p>
    <w:p w14:paraId="7FEA542C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from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pizza_sales</w:t>
      </w:r>
      <w:proofErr w:type="spellEnd"/>
    </w:p>
    <w:p w14:paraId="5BAC0E53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group by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pizza_size</w:t>
      </w:r>
      <w:proofErr w:type="spellEnd"/>
    </w:p>
    <w:p w14:paraId="72AE672F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order by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Percentage_of_Sales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desc</w:t>
      </w:r>
      <w:proofErr w:type="spellEnd"/>
    </w:p>
    <w:p w14:paraId="27B95888" w14:textId="77777777" w:rsidR="00541BD7" w:rsidRDefault="00000000">
      <w:r>
        <w:rPr>
          <w:rFonts w:ascii="Times New Roman" w:hAnsi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673616F" wp14:editId="636D8BFB">
            <wp:extent cx="2368670" cy="1378019"/>
            <wp:effectExtent l="0" t="0" r="0" b="0"/>
            <wp:docPr id="4629164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8670" cy="13780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C8626F6" w14:textId="77777777" w:rsidR="00541BD7" w:rsidRDefault="00541BD7">
      <w:pPr>
        <w:rPr>
          <w:rFonts w:ascii="Times New Roman" w:hAnsi="Times New Roman"/>
          <w:b/>
          <w:bCs/>
          <w:sz w:val="24"/>
          <w:szCs w:val="24"/>
        </w:rPr>
      </w:pPr>
    </w:p>
    <w:p w14:paraId="11915EC5" w14:textId="77777777" w:rsidR="00541BD7" w:rsidRDefault="00000000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b/>
          <w:bCs/>
          <w:noProof/>
          <w:color w:val="4EA7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9FFFE9" wp14:editId="212984C8">
                <wp:simplePos x="0" y="0"/>
                <wp:positionH relativeFrom="column">
                  <wp:posOffset>-163851</wp:posOffset>
                </wp:positionH>
                <wp:positionV relativeFrom="paragraph">
                  <wp:posOffset>288749</wp:posOffset>
                </wp:positionV>
                <wp:extent cx="5855973" cy="1410974"/>
                <wp:effectExtent l="0" t="0" r="11427" b="17776"/>
                <wp:wrapNone/>
                <wp:docPr id="21144790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5973" cy="1410974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09458515" id="Rectangle 1" o:spid="_x0000_s1026" style="position:absolute;margin-left:-12.9pt;margin-top:22.75pt;width:461.1pt;height:111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" filled="f" strokeweight=".35281mm">
                <v:textbox inset="0,0,0,0"/>
              </v:rect>
            </w:pict>
          </mc:Fallback>
        </mc:AlternateContent>
      </w:r>
      <w:r>
        <w:rPr>
          <w:rFonts w:ascii="Times New Roman" w:hAnsi="Times New Roman"/>
          <w:b/>
          <w:bCs/>
          <w:sz w:val="24"/>
          <w:szCs w:val="24"/>
        </w:rPr>
        <w:t>Top 5 Pizzas based on Revenue</w:t>
      </w:r>
    </w:p>
    <w:p w14:paraId="10ED7646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pizza_name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>, sum(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total_price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) as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Total_Revenue</w:t>
      </w:r>
      <w:proofErr w:type="spellEnd"/>
    </w:p>
    <w:p w14:paraId="00DF1295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from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pizza_sales</w:t>
      </w:r>
      <w:proofErr w:type="spellEnd"/>
    </w:p>
    <w:p w14:paraId="08D8859F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group by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pizza_name</w:t>
      </w:r>
      <w:proofErr w:type="spellEnd"/>
    </w:p>
    <w:p w14:paraId="758ACDAC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order by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Total_Revenue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  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desc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 </w:t>
      </w:r>
    </w:p>
    <w:p w14:paraId="69012B91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>LIMIT 5</w:t>
      </w:r>
    </w:p>
    <w:p w14:paraId="6CF14771" w14:textId="77777777" w:rsidR="00541BD7" w:rsidRDefault="00541BD7">
      <w:pPr>
        <w:rPr>
          <w:rFonts w:ascii="Times New Roman" w:hAnsi="Times New Roman"/>
          <w:b/>
          <w:bCs/>
          <w:color w:val="4EA72E"/>
          <w:sz w:val="24"/>
          <w:szCs w:val="24"/>
        </w:rPr>
      </w:pPr>
    </w:p>
    <w:p w14:paraId="7F4EBE39" w14:textId="77777777" w:rsidR="00541BD7" w:rsidRDefault="00000000"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50D7BF4D" wp14:editId="7FD2D438">
            <wp:extent cx="3111657" cy="1454225"/>
            <wp:effectExtent l="0" t="0" r="0" b="0"/>
            <wp:docPr id="133036345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1657" cy="14542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AE47A6F" w14:textId="77777777" w:rsidR="00541BD7" w:rsidRDefault="00541BD7">
      <w:pPr>
        <w:rPr>
          <w:rFonts w:ascii="Times New Roman" w:hAnsi="Times New Roman"/>
          <w:b/>
          <w:bCs/>
          <w:sz w:val="24"/>
          <w:szCs w:val="24"/>
        </w:rPr>
      </w:pPr>
    </w:p>
    <w:p w14:paraId="7A39B330" w14:textId="77777777" w:rsidR="00541BD7" w:rsidRDefault="00000000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b/>
          <w:bCs/>
          <w:noProof/>
          <w:color w:val="4EA7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247416" wp14:editId="4F8640B0">
                <wp:simplePos x="0" y="0"/>
                <wp:positionH relativeFrom="column">
                  <wp:posOffset>-95143</wp:posOffset>
                </wp:positionH>
                <wp:positionV relativeFrom="paragraph">
                  <wp:posOffset>279897</wp:posOffset>
                </wp:positionV>
                <wp:extent cx="5855973" cy="1410974"/>
                <wp:effectExtent l="0" t="0" r="11427" b="17776"/>
                <wp:wrapNone/>
                <wp:docPr id="14785575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5973" cy="1410974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11840219" id="Rectangle 1" o:spid="_x0000_s1026" style="position:absolute;margin-left:-7.5pt;margin-top:22.05pt;width:461.1pt;height:111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" filled="f" strokeweight=".35281mm">
                <v:textbox inset="0,0,0,0"/>
              </v:rect>
            </w:pict>
          </mc:Fallback>
        </mc:AlternateContent>
      </w:r>
      <w:r>
        <w:rPr>
          <w:rFonts w:ascii="Times New Roman" w:hAnsi="Times New Roman"/>
          <w:b/>
          <w:bCs/>
          <w:sz w:val="24"/>
          <w:szCs w:val="24"/>
        </w:rPr>
        <w:t>Bottom 5 pizzas based on Revenue</w:t>
      </w:r>
    </w:p>
    <w:p w14:paraId="129C217D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pizza_name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>, sum(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total_price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) as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Total_Revenue</w:t>
      </w:r>
      <w:proofErr w:type="spellEnd"/>
    </w:p>
    <w:p w14:paraId="0ABD855D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from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pizza_sales</w:t>
      </w:r>
      <w:proofErr w:type="spellEnd"/>
    </w:p>
    <w:p w14:paraId="23B2092B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group by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pizza_name</w:t>
      </w:r>
      <w:proofErr w:type="spellEnd"/>
    </w:p>
    <w:p w14:paraId="00167BEF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order by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Total_</w:t>
      </w:r>
      <w:proofErr w:type="gramStart"/>
      <w:r>
        <w:rPr>
          <w:rFonts w:ascii="Times New Roman" w:hAnsi="Times New Roman"/>
          <w:b/>
          <w:bCs/>
          <w:color w:val="4EA72E"/>
          <w:sz w:val="24"/>
          <w:szCs w:val="24"/>
        </w:rPr>
        <w:t>Revenue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  ASC</w:t>
      </w:r>
      <w:proofErr w:type="gramEnd"/>
    </w:p>
    <w:p w14:paraId="799D33F9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>LIMIT 5</w:t>
      </w:r>
    </w:p>
    <w:p w14:paraId="1EDFC17C" w14:textId="77777777" w:rsidR="00541BD7" w:rsidRDefault="00541BD7">
      <w:pPr>
        <w:rPr>
          <w:rFonts w:ascii="Times New Roman" w:hAnsi="Times New Roman"/>
          <w:b/>
          <w:bCs/>
          <w:color w:val="4EA72E"/>
          <w:sz w:val="24"/>
          <w:szCs w:val="24"/>
        </w:rPr>
      </w:pPr>
    </w:p>
    <w:p w14:paraId="090E7410" w14:textId="77777777" w:rsidR="00541BD7" w:rsidRDefault="00000000">
      <w:r>
        <w:rPr>
          <w:rFonts w:ascii="Times New Roman" w:hAnsi="Times New Roman"/>
          <w:b/>
          <w:bCs/>
          <w:noProof/>
          <w:color w:val="4EA72E"/>
          <w:sz w:val="24"/>
          <w:szCs w:val="24"/>
        </w:rPr>
        <w:lastRenderedPageBreak/>
        <w:drawing>
          <wp:inline distT="0" distB="0" distL="0" distR="0" wp14:anchorId="6C6C91D3" wp14:editId="1C234F74">
            <wp:extent cx="5731514" cy="1383030"/>
            <wp:effectExtent l="0" t="0" r="2536" b="7620"/>
            <wp:docPr id="1694916082" name="Picture 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3830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A873E44" w14:textId="77777777" w:rsidR="00541BD7" w:rsidRDefault="00541BD7">
      <w:pPr>
        <w:rPr>
          <w:rFonts w:ascii="Times New Roman" w:hAnsi="Times New Roman"/>
          <w:b/>
          <w:bCs/>
          <w:color w:val="4EA72E"/>
          <w:sz w:val="24"/>
          <w:szCs w:val="24"/>
        </w:rPr>
      </w:pPr>
    </w:p>
    <w:p w14:paraId="016C6FE1" w14:textId="77777777" w:rsidR="00541BD7" w:rsidRDefault="00000000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b/>
          <w:bCs/>
          <w:noProof/>
          <w:color w:val="4EA7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ABDC1A" wp14:editId="09278573">
                <wp:simplePos x="0" y="0"/>
                <wp:positionH relativeFrom="column">
                  <wp:posOffset>-126854</wp:posOffset>
                </wp:positionH>
                <wp:positionV relativeFrom="paragraph">
                  <wp:posOffset>258189</wp:posOffset>
                </wp:positionV>
                <wp:extent cx="5770878" cy="1395090"/>
                <wp:effectExtent l="0" t="0" r="20322" b="14610"/>
                <wp:wrapNone/>
                <wp:docPr id="13515447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878" cy="139509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22C95BBE" id="Rectangle 1" o:spid="_x0000_s1026" style="position:absolute;margin-left:-10pt;margin-top:20.35pt;width:454.4pt;height:109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" filled="f" strokeweight=".35281mm">
                <v:textbox inset="0,0,0,0"/>
              </v:rect>
            </w:pict>
          </mc:Fallback>
        </mc:AlternateContent>
      </w:r>
      <w:r>
        <w:rPr>
          <w:rFonts w:ascii="Times New Roman" w:hAnsi="Times New Roman"/>
          <w:b/>
          <w:bCs/>
          <w:sz w:val="24"/>
          <w:szCs w:val="24"/>
        </w:rPr>
        <w:t>Top 5 Pizzas based on Quantity</w:t>
      </w:r>
    </w:p>
    <w:p w14:paraId="380CAE8E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pizza_name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, sum(quantity) as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Total_Quantity</w:t>
      </w:r>
      <w:proofErr w:type="spellEnd"/>
    </w:p>
    <w:p w14:paraId="599150AE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from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pizza_sales</w:t>
      </w:r>
      <w:proofErr w:type="spellEnd"/>
    </w:p>
    <w:p w14:paraId="36D11960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group by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pizza_name</w:t>
      </w:r>
      <w:proofErr w:type="spellEnd"/>
    </w:p>
    <w:p w14:paraId="0EC73C83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order by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Total_Quantity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  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desc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 </w:t>
      </w:r>
    </w:p>
    <w:p w14:paraId="0C692FC1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>LIMIT 5</w:t>
      </w:r>
    </w:p>
    <w:p w14:paraId="3A59C180" w14:textId="77777777" w:rsidR="00541BD7" w:rsidRDefault="00541BD7">
      <w:pPr>
        <w:rPr>
          <w:rFonts w:ascii="Times New Roman" w:hAnsi="Times New Roman"/>
          <w:b/>
          <w:bCs/>
          <w:color w:val="4EA72E"/>
          <w:sz w:val="24"/>
          <w:szCs w:val="24"/>
        </w:rPr>
      </w:pPr>
    </w:p>
    <w:p w14:paraId="206122CB" w14:textId="77777777" w:rsidR="00541BD7" w:rsidRDefault="00000000">
      <w:r>
        <w:rPr>
          <w:rFonts w:ascii="Times New Roman" w:hAnsi="Times New Roman"/>
          <w:b/>
          <w:bCs/>
          <w:noProof/>
          <w:color w:val="4EA72E"/>
          <w:sz w:val="24"/>
          <w:szCs w:val="24"/>
        </w:rPr>
        <w:drawing>
          <wp:inline distT="0" distB="0" distL="0" distR="0" wp14:anchorId="4C374280" wp14:editId="7EFF0B67">
            <wp:extent cx="2895749" cy="1549478"/>
            <wp:effectExtent l="0" t="0" r="0" b="0"/>
            <wp:docPr id="16870933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5494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98090AD" w14:textId="77777777" w:rsidR="00541BD7" w:rsidRDefault="00000000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b/>
          <w:bCs/>
          <w:noProof/>
          <w:color w:val="4EA7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6565A2" wp14:editId="61F8AB07">
                <wp:simplePos x="0" y="0"/>
                <wp:positionH relativeFrom="column">
                  <wp:posOffset>-95143</wp:posOffset>
                </wp:positionH>
                <wp:positionV relativeFrom="paragraph">
                  <wp:posOffset>284552</wp:posOffset>
                </wp:positionV>
                <wp:extent cx="5770878" cy="1395090"/>
                <wp:effectExtent l="0" t="0" r="20322" b="14610"/>
                <wp:wrapNone/>
                <wp:docPr id="18017526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878" cy="139509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2B39784" id="Rectangle 1" o:spid="_x0000_s1026" style="position:absolute;margin-left:-7.5pt;margin-top:22.4pt;width:454.4pt;height:109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" filled="f" strokeweight=".35281mm">
                <v:textbox inset="0,0,0,0"/>
              </v:rect>
            </w:pict>
          </mc:Fallback>
        </mc:AlternateContent>
      </w:r>
      <w:r>
        <w:rPr>
          <w:rFonts w:ascii="Times New Roman" w:hAnsi="Times New Roman"/>
          <w:b/>
          <w:bCs/>
          <w:sz w:val="24"/>
          <w:szCs w:val="24"/>
        </w:rPr>
        <w:t>Bottom 5 Pizzas based on Quantity</w:t>
      </w:r>
    </w:p>
    <w:p w14:paraId="643B08E6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pizza_name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, sum(quantity) as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Total_Quantity</w:t>
      </w:r>
      <w:proofErr w:type="spellEnd"/>
    </w:p>
    <w:p w14:paraId="47D14768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from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pizza_sales</w:t>
      </w:r>
      <w:proofErr w:type="spellEnd"/>
    </w:p>
    <w:p w14:paraId="42AD312E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group by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pizza_name</w:t>
      </w:r>
      <w:proofErr w:type="spellEnd"/>
    </w:p>
    <w:p w14:paraId="094487BB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order by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Total_Quantity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  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asc</w:t>
      </w:r>
      <w:proofErr w:type="spellEnd"/>
    </w:p>
    <w:p w14:paraId="2517D87E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>LIMIT 5</w:t>
      </w:r>
    </w:p>
    <w:p w14:paraId="1ED91F29" w14:textId="77777777" w:rsidR="00541BD7" w:rsidRDefault="00541BD7">
      <w:pPr>
        <w:rPr>
          <w:rFonts w:ascii="Times New Roman" w:hAnsi="Times New Roman"/>
          <w:b/>
          <w:bCs/>
          <w:color w:val="4EA72E"/>
          <w:sz w:val="24"/>
          <w:szCs w:val="24"/>
        </w:rPr>
      </w:pPr>
    </w:p>
    <w:p w14:paraId="0A8D2304" w14:textId="77777777" w:rsidR="00541BD7" w:rsidRDefault="00000000">
      <w:r>
        <w:rPr>
          <w:rFonts w:ascii="Times New Roman" w:hAnsi="Times New Roman"/>
          <w:b/>
          <w:bCs/>
          <w:noProof/>
          <w:color w:val="4EA72E"/>
          <w:sz w:val="24"/>
          <w:szCs w:val="24"/>
        </w:rPr>
        <w:lastRenderedPageBreak/>
        <w:drawing>
          <wp:inline distT="0" distB="0" distL="0" distR="0" wp14:anchorId="1BC607B5" wp14:editId="17226E44">
            <wp:extent cx="3511725" cy="1492328"/>
            <wp:effectExtent l="0" t="0" r="0" b="0"/>
            <wp:docPr id="14165303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1725" cy="14923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3850FFE" w14:textId="77777777" w:rsidR="00541BD7" w:rsidRDefault="00541BD7">
      <w:pPr>
        <w:rPr>
          <w:rFonts w:ascii="Times New Roman" w:hAnsi="Times New Roman"/>
          <w:b/>
          <w:bCs/>
          <w:color w:val="4EA72E"/>
          <w:sz w:val="24"/>
          <w:szCs w:val="24"/>
        </w:rPr>
      </w:pPr>
    </w:p>
    <w:p w14:paraId="02C35E51" w14:textId="77777777" w:rsidR="00541BD7" w:rsidRDefault="00000000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b/>
          <w:bCs/>
          <w:noProof/>
          <w:color w:val="4EA7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ECF36F" wp14:editId="03439CCE">
                <wp:simplePos x="0" y="0"/>
                <wp:positionH relativeFrom="column">
                  <wp:posOffset>-105713</wp:posOffset>
                </wp:positionH>
                <wp:positionV relativeFrom="paragraph">
                  <wp:posOffset>284552</wp:posOffset>
                </wp:positionV>
                <wp:extent cx="5770878" cy="1395090"/>
                <wp:effectExtent l="0" t="0" r="20322" b="14610"/>
                <wp:wrapNone/>
                <wp:docPr id="18547425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878" cy="139509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476D2A19" id="Rectangle 1" o:spid="_x0000_s1026" style="position:absolute;margin-left:-8.3pt;margin-top:22.4pt;width:454.4pt;height:109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" filled="f" strokeweight=".35281mm">
                <v:textbox inset="0,0,0,0"/>
              </v:rect>
            </w:pict>
          </mc:Fallback>
        </mc:AlternateContent>
      </w:r>
      <w:r>
        <w:rPr>
          <w:rFonts w:ascii="Times New Roman" w:hAnsi="Times New Roman"/>
          <w:b/>
          <w:bCs/>
          <w:sz w:val="24"/>
          <w:szCs w:val="24"/>
        </w:rPr>
        <w:t>Top 5 pizzas based on total orders</w:t>
      </w:r>
    </w:p>
    <w:p w14:paraId="1C05F124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pizza_name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, </w:t>
      </w:r>
      <w:proofErr w:type="gramStart"/>
      <w:r>
        <w:rPr>
          <w:rFonts w:ascii="Times New Roman" w:hAnsi="Times New Roman"/>
          <w:b/>
          <w:bCs/>
          <w:color w:val="4EA72E"/>
          <w:sz w:val="24"/>
          <w:szCs w:val="24"/>
        </w:rPr>
        <w:t>Count(</w:t>
      </w:r>
      <w:proofErr w:type="gram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distinct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order_id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) as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Total_Orders</w:t>
      </w:r>
      <w:proofErr w:type="spellEnd"/>
    </w:p>
    <w:p w14:paraId="2B00AFE6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from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pizza_sales</w:t>
      </w:r>
      <w:proofErr w:type="spellEnd"/>
    </w:p>
    <w:p w14:paraId="5468CF6A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group by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pizza_name</w:t>
      </w:r>
      <w:proofErr w:type="spellEnd"/>
    </w:p>
    <w:p w14:paraId="53E9EC93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order by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Total_Orders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  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desc</w:t>
      </w:r>
      <w:proofErr w:type="spellEnd"/>
    </w:p>
    <w:p w14:paraId="50259FCA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>LIMIT 5</w:t>
      </w:r>
    </w:p>
    <w:p w14:paraId="4E6FE0CC" w14:textId="77777777" w:rsidR="00541BD7" w:rsidRDefault="00541BD7">
      <w:pPr>
        <w:rPr>
          <w:rFonts w:ascii="Times New Roman" w:hAnsi="Times New Roman"/>
          <w:b/>
          <w:bCs/>
          <w:color w:val="4EA72E"/>
          <w:sz w:val="24"/>
          <w:szCs w:val="24"/>
        </w:rPr>
      </w:pPr>
    </w:p>
    <w:p w14:paraId="350FD8D6" w14:textId="77777777" w:rsidR="00541BD7" w:rsidRDefault="00000000">
      <w:r>
        <w:rPr>
          <w:rFonts w:ascii="Times New Roman" w:hAnsi="Times New Roman"/>
          <w:b/>
          <w:bCs/>
          <w:noProof/>
          <w:color w:val="4EA72E"/>
          <w:sz w:val="24"/>
          <w:szCs w:val="24"/>
        </w:rPr>
        <w:drawing>
          <wp:inline distT="0" distB="0" distL="0" distR="0" wp14:anchorId="53E33625" wp14:editId="4EA102D5">
            <wp:extent cx="5731514" cy="1300477"/>
            <wp:effectExtent l="0" t="0" r="2536" b="0"/>
            <wp:docPr id="8972192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3004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BFE64B5" w14:textId="77777777" w:rsidR="00541BD7" w:rsidRDefault="00000000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b/>
          <w:bCs/>
          <w:noProof/>
          <w:color w:val="4EA7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F68A9C" wp14:editId="3A30455C">
                <wp:simplePos x="0" y="0"/>
                <wp:positionH relativeFrom="column">
                  <wp:posOffset>-105713</wp:posOffset>
                </wp:positionH>
                <wp:positionV relativeFrom="paragraph">
                  <wp:posOffset>305693</wp:posOffset>
                </wp:positionV>
                <wp:extent cx="5770878" cy="1395090"/>
                <wp:effectExtent l="0" t="0" r="20322" b="14610"/>
                <wp:wrapNone/>
                <wp:docPr id="9032713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878" cy="139509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476C72E0" id="Rectangle 1" o:spid="_x0000_s1026" style="position:absolute;margin-left:-8.3pt;margin-top:24.05pt;width:454.4pt;height:109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" filled="f" strokeweight=".35281mm">
                <v:textbox inset="0,0,0,0"/>
              </v:rect>
            </w:pict>
          </mc:Fallback>
        </mc:AlternateContent>
      </w:r>
      <w:r>
        <w:rPr>
          <w:rFonts w:ascii="Times New Roman" w:hAnsi="Times New Roman"/>
          <w:b/>
          <w:bCs/>
          <w:sz w:val="24"/>
          <w:szCs w:val="24"/>
        </w:rPr>
        <w:t>Bottom 5 pizzas based on total orders</w:t>
      </w:r>
    </w:p>
    <w:p w14:paraId="296A3ADD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pizza_name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, </w:t>
      </w:r>
      <w:proofErr w:type="gramStart"/>
      <w:r>
        <w:rPr>
          <w:rFonts w:ascii="Times New Roman" w:hAnsi="Times New Roman"/>
          <w:b/>
          <w:bCs/>
          <w:color w:val="4EA72E"/>
          <w:sz w:val="24"/>
          <w:szCs w:val="24"/>
        </w:rPr>
        <w:t>Count(</w:t>
      </w:r>
      <w:proofErr w:type="gram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distinct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order_id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) as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Total_Orders</w:t>
      </w:r>
      <w:proofErr w:type="spellEnd"/>
    </w:p>
    <w:p w14:paraId="6B60F238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from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pizza_sales</w:t>
      </w:r>
      <w:proofErr w:type="spellEnd"/>
    </w:p>
    <w:p w14:paraId="0139488E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group by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pizza_name</w:t>
      </w:r>
      <w:proofErr w:type="spellEnd"/>
    </w:p>
    <w:p w14:paraId="0DA12CF5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order by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Total_Orders</w:t>
      </w:r>
      <w:proofErr w:type="spellEnd"/>
      <w:r>
        <w:rPr>
          <w:rFonts w:ascii="Times New Roman" w:hAnsi="Times New Roman"/>
          <w:b/>
          <w:bCs/>
          <w:color w:val="4EA72E"/>
          <w:sz w:val="24"/>
          <w:szCs w:val="24"/>
        </w:rPr>
        <w:t xml:space="preserve">   </w:t>
      </w:r>
      <w:proofErr w:type="spellStart"/>
      <w:r>
        <w:rPr>
          <w:rFonts w:ascii="Times New Roman" w:hAnsi="Times New Roman"/>
          <w:b/>
          <w:bCs/>
          <w:color w:val="4EA72E"/>
          <w:sz w:val="24"/>
          <w:szCs w:val="24"/>
        </w:rPr>
        <w:t>asc</w:t>
      </w:r>
      <w:proofErr w:type="spellEnd"/>
    </w:p>
    <w:p w14:paraId="7B465D69" w14:textId="77777777" w:rsidR="00541BD7" w:rsidRDefault="00000000">
      <w:pPr>
        <w:rPr>
          <w:rFonts w:ascii="Times New Roman" w:hAnsi="Times New Roman"/>
          <w:b/>
          <w:bCs/>
          <w:color w:val="4EA72E"/>
          <w:sz w:val="24"/>
          <w:szCs w:val="24"/>
        </w:rPr>
      </w:pPr>
      <w:r>
        <w:rPr>
          <w:rFonts w:ascii="Times New Roman" w:hAnsi="Times New Roman"/>
          <w:b/>
          <w:bCs/>
          <w:color w:val="4EA72E"/>
          <w:sz w:val="24"/>
          <w:szCs w:val="24"/>
        </w:rPr>
        <w:t>LIMIT 5</w:t>
      </w:r>
    </w:p>
    <w:p w14:paraId="557A8981" w14:textId="77777777" w:rsidR="00541BD7" w:rsidRDefault="00000000"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68E1A739" wp14:editId="33D91684">
            <wp:extent cx="3505379" cy="1435178"/>
            <wp:effectExtent l="0" t="0" r="0" b="0"/>
            <wp:docPr id="54252174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379" cy="14351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8FA01F0" w14:textId="77777777" w:rsidR="00541BD7" w:rsidRDefault="00541BD7">
      <w:pPr>
        <w:ind w:left="360"/>
        <w:rPr>
          <w:rFonts w:ascii="Times New Roman" w:hAnsi="Times New Roman"/>
          <w:b/>
          <w:bCs/>
          <w:sz w:val="24"/>
          <w:szCs w:val="24"/>
        </w:rPr>
      </w:pPr>
    </w:p>
    <w:sectPr w:rsidR="00541BD7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CEFF37" w14:textId="77777777" w:rsidR="00B53F4F" w:rsidRDefault="00B53F4F">
      <w:pPr>
        <w:spacing w:after="0" w:line="240" w:lineRule="auto"/>
      </w:pPr>
      <w:r>
        <w:separator/>
      </w:r>
    </w:p>
  </w:endnote>
  <w:endnote w:type="continuationSeparator" w:id="0">
    <w:p w14:paraId="63D5754F" w14:textId="77777777" w:rsidR="00B53F4F" w:rsidRDefault="00B53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76A3D" w14:textId="77777777" w:rsidR="00B53F4F" w:rsidRDefault="00B53F4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3E57C42" w14:textId="77777777" w:rsidR="00B53F4F" w:rsidRDefault="00B53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5635"/>
    <w:multiLevelType w:val="multilevel"/>
    <w:tmpl w:val="0066A4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num w:numId="1" w16cid:durableId="171877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41BD7"/>
    <w:rsid w:val="00541BD7"/>
    <w:rsid w:val="00B347B7"/>
    <w:rsid w:val="00B53F4F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27B8"/>
  <w15:docId w15:val="{940B9D93-3BC8-4EBF-8E94-E7EC9864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2"/>
        <w:szCs w:val="22"/>
        <w:lang w:val="en-IN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lenovo</cp:lastModifiedBy>
  <cp:revision>2</cp:revision>
  <dcterms:created xsi:type="dcterms:W3CDTF">2025-01-06T22:34:00Z</dcterms:created>
  <dcterms:modified xsi:type="dcterms:W3CDTF">2025-01-06T22:34:00Z</dcterms:modified>
</cp:coreProperties>
</file>